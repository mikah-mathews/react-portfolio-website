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308"/>
        <w:gridCol w:w="117"/>
        <w:gridCol w:w="2673"/>
        <w:gridCol w:w="720"/>
        <w:gridCol w:w="270"/>
        <w:gridCol w:w="90"/>
        <w:gridCol w:w="2626"/>
        <w:gridCol w:w="74"/>
        <w:gridCol w:w="24"/>
        <w:gridCol w:w="186"/>
        <w:gridCol w:w="60"/>
        <w:gridCol w:w="90"/>
        <w:gridCol w:w="3410"/>
        <w:gridCol w:w="550"/>
      </w:tblGrid>
      <w:tr w:rsidR="00AD0DDD" w14:paraId="16F3330F" w14:textId="77777777" w:rsidTr="001B76CA">
        <w:trPr>
          <w:gridAfter w:val="1"/>
          <w:wAfter w:w="550" w:type="dxa"/>
          <w:trHeight w:val="1810"/>
        </w:trPr>
        <w:tc>
          <w:tcPr>
            <w:tcW w:w="10790" w:type="dxa"/>
            <w:gridSpan w:val="14"/>
            <w:tcBorders>
              <w:bottom w:val="single" w:sz="24" w:space="0" w:color="2C3B57" w:themeColor="text2"/>
            </w:tcBorders>
          </w:tcPr>
          <w:p w14:paraId="69935DA3" w14:textId="5254D9B1" w:rsidR="00AD0DDD" w:rsidRDefault="00825B06" w:rsidP="00DF1CB4">
            <w:pPr>
              <w:pStyle w:val="Heading1"/>
            </w:pPr>
            <w:r>
              <w:t>mikah mathews</w:t>
            </w:r>
          </w:p>
          <w:p w14:paraId="557C270E" w14:textId="46840591" w:rsidR="00AD0DDD" w:rsidRPr="00AD0DDD" w:rsidRDefault="004C0FC2" w:rsidP="00DF1CB4">
            <w:pPr>
              <w:pStyle w:val="Heading2"/>
            </w:pPr>
            <w:r>
              <w:t>software developer</w:t>
            </w:r>
          </w:p>
        </w:tc>
      </w:tr>
      <w:tr w:rsidR="00AD0DDD" w14:paraId="4632AA1F" w14:textId="77777777" w:rsidTr="001B76CA">
        <w:trPr>
          <w:gridAfter w:val="1"/>
          <w:wAfter w:w="550" w:type="dxa"/>
          <w:trHeight w:val="111"/>
        </w:trPr>
        <w:tc>
          <w:tcPr>
            <w:tcW w:w="10790" w:type="dxa"/>
            <w:gridSpan w:val="14"/>
            <w:tcBorders>
              <w:top w:val="single" w:sz="24" w:space="0" w:color="2C3B57" w:themeColor="text2"/>
            </w:tcBorders>
            <w:vAlign w:val="center"/>
          </w:tcPr>
          <w:p w14:paraId="0AFA7A4E" w14:textId="77777777" w:rsidR="00AD0DDD" w:rsidRDefault="00AD0DDD" w:rsidP="00DF1CB4"/>
        </w:tc>
      </w:tr>
      <w:tr w:rsidR="001B76CA" w14:paraId="6F922AC3" w14:textId="77777777" w:rsidTr="003A4832">
        <w:trPr>
          <w:trHeight w:val="314"/>
        </w:trPr>
        <w:tc>
          <w:tcPr>
            <w:tcW w:w="142" w:type="dxa"/>
            <w:vAlign w:val="center"/>
          </w:tcPr>
          <w:p w14:paraId="20B55269" w14:textId="77777777" w:rsidR="004C0FC2" w:rsidRPr="00D06709" w:rsidRDefault="004C0FC2" w:rsidP="00DF1CB4"/>
        </w:tc>
        <w:tc>
          <w:tcPr>
            <w:tcW w:w="308" w:type="dxa"/>
            <w:shd w:val="clear" w:color="auto" w:fill="2C3B57" w:themeFill="text2"/>
            <w:vAlign w:val="center"/>
          </w:tcPr>
          <w:p w14:paraId="6727563E" w14:textId="4FF0ACA8" w:rsidR="004C0FC2" w:rsidRPr="00DF1CB4" w:rsidRDefault="00FC3F03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G</w:t>
            </w:r>
          </w:p>
        </w:tc>
        <w:tc>
          <w:tcPr>
            <w:tcW w:w="117" w:type="dxa"/>
            <w:vAlign w:val="center"/>
          </w:tcPr>
          <w:p w14:paraId="6B246907" w14:textId="77777777" w:rsidR="004C0FC2" w:rsidRPr="00D06709" w:rsidRDefault="004C0FC2" w:rsidP="00DF1CB4"/>
        </w:tc>
        <w:tc>
          <w:tcPr>
            <w:tcW w:w="2673" w:type="dxa"/>
            <w:vAlign w:val="center"/>
          </w:tcPr>
          <w:p w14:paraId="6EDE2FF2" w14:textId="47C86833" w:rsidR="004C0FC2" w:rsidRPr="00936B08" w:rsidRDefault="003A4832" w:rsidP="00DF1CB4">
            <w:pPr>
              <w:rPr>
                <w:vertAlign w:val="subscript"/>
              </w:rPr>
            </w:pPr>
            <w:hyperlink r:id="rId11" w:history="1">
              <w:r w:rsidR="009A1056" w:rsidRPr="003A4832">
                <w:rPr>
                  <w:rStyle w:val="Hyperlink"/>
                </w:rPr>
                <w:t>g</w:t>
              </w:r>
              <w:r w:rsidR="001A0F50" w:rsidRPr="003A4832">
                <w:rPr>
                  <w:rStyle w:val="Hyperlink"/>
                </w:rPr>
                <w:t>ithub.com/</w:t>
              </w:r>
              <w:proofErr w:type="spellStart"/>
              <w:r w:rsidR="001A0F50" w:rsidRPr="003A4832">
                <w:rPr>
                  <w:rStyle w:val="Hyperlink"/>
                </w:rPr>
                <w:t>mikah-mathews</w:t>
              </w:r>
              <w:proofErr w:type="spellEnd"/>
            </w:hyperlink>
          </w:p>
        </w:tc>
        <w:tc>
          <w:tcPr>
            <w:tcW w:w="720" w:type="dxa"/>
            <w:vAlign w:val="center"/>
          </w:tcPr>
          <w:p w14:paraId="5CE2413C" w14:textId="77777777" w:rsidR="004C0FC2" w:rsidRDefault="004C0FC2" w:rsidP="00DF1CB4"/>
        </w:tc>
        <w:tc>
          <w:tcPr>
            <w:tcW w:w="270" w:type="dxa"/>
            <w:shd w:val="clear" w:color="auto" w:fill="2C3B57" w:themeFill="text2"/>
            <w:vAlign w:val="center"/>
          </w:tcPr>
          <w:p w14:paraId="6EED9168" w14:textId="77777777" w:rsidR="004C0FC2" w:rsidRPr="00DF1CB4" w:rsidRDefault="004C0FC2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90" w:type="dxa"/>
            <w:vAlign w:val="center"/>
          </w:tcPr>
          <w:p w14:paraId="2AF0313A" w14:textId="77777777" w:rsidR="004C0FC2" w:rsidRDefault="004C0FC2" w:rsidP="00DF1CB4"/>
        </w:tc>
        <w:tc>
          <w:tcPr>
            <w:tcW w:w="2700" w:type="dxa"/>
            <w:gridSpan w:val="2"/>
            <w:vAlign w:val="center"/>
          </w:tcPr>
          <w:p w14:paraId="5B9D4E04" w14:textId="3A5E534E" w:rsidR="001A0F50" w:rsidRPr="00FA4DB0" w:rsidRDefault="001B76CA" w:rsidP="00DF1CB4">
            <w:r>
              <w:t>m</w:t>
            </w:r>
            <w:r w:rsidR="004C0FC2">
              <w:t>ikah@outofband.org</w:t>
            </w:r>
          </w:p>
        </w:tc>
        <w:tc>
          <w:tcPr>
            <w:tcW w:w="24" w:type="dxa"/>
            <w:vAlign w:val="center"/>
          </w:tcPr>
          <w:p w14:paraId="3CC6E863" w14:textId="77777777" w:rsidR="004C0FC2" w:rsidRDefault="004C0FC2" w:rsidP="00DF1CB4"/>
        </w:tc>
        <w:tc>
          <w:tcPr>
            <w:tcW w:w="246" w:type="dxa"/>
            <w:gridSpan w:val="2"/>
            <w:shd w:val="clear" w:color="auto" w:fill="2C3B57" w:themeFill="text2"/>
            <w:vAlign w:val="center"/>
          </w:tcPr>
          <w:p w14:paraId="35CDFE40" w14:textId="4985064B" w:rsidR="004C0FC2" w:rsidRPr="00DF1CB4" w:rsidRDefault="004C0FC2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L</w:t>
            </w:r>
          </w:p>
        </w:tc>
        <w:tc>
          <w:tcPr>
            <w:tcW w:w="90" w:type="dxa"/>
            <w:vAlign w:val="center"/>
          </w:tcPr>
          <w:p w14:paraId="3A9FA063" w14:textId="77777777" w:rsidR="004C0FC2" w:rsidRDefault="004C0FC2" w:rsidP="00DF1CB4"/>
        </w:tc>
        <w:bookmarkStart w:id="0" w:name="_Hlk110346888"/>
        <w:tc>
          <w:tcPr>
            <w:tcW w:w="3960" w:type="dxa"/>
            <w:gridSpan w:val="2"/>
            <w:vAlign w:val="center"/>
          </w:tcPr>
          <w:p w14:paraId="054628A6" w14:textId="2FFA3389" w:rsidR="004C0FC2" w:rsidRPr="00FA4DB0" w:rsidRDefault="003A4832" w:rsidP="00DF1CB4"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HYPERLINK "https://www.linkedin.com/in/mikah-mathews/"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9A1056" w:rsidRPr="003A4832">
              <w:rPr>
                <w:rStyle w:val="Hyperlink"/>
                <w:rFonts w:ascii="Arial" w:hAnsi="Arial" w:cs="Arial"/>
                <w:sz w:val="22"/>
                <w:szCs w:val="22"/>
              </w:rPr>
              <w:t>l</w:t>
            </w:r>
            <w:r w:rsidR="004C0FC2" w:rsidRPr="003A4832">
              <w:rPr>
                <w:rStyle w:val="Hyperlink"/>
                <w:rFonts w:ascii="Arial" w:hAnsi="Arial" w:cs="Arial"/>
                <w:sz w:val="22"/>
                <w:szCs w:val="22"/>
              </w:rPr>
              <w:t>inkedin.com/</w:t>
            </w:r>
            <w:proofErr w:type="spellStart"/>
            <w:r w:rsidR="001B76CA" w:rsidRPr="003A4832">
              <w:rPr>
                <w:rStyle w:val="Hyperlink"/>
                <w:rFonts w:ascii="Arial" w:hAnsi="Arial" w:cs="Arial"/>
                <w:sz w:val="22"/>
                <w:szCs w:val="22"/>
              </w:rPr>
              <w:t>mikah-mathews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9B59C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bookmarkEnd w:id="0"/>
          </w:p>
        </w:tc>
      </w:tr>
      <w:tr w:rsidR="00AD0DDD" w14:paraId="1749BF31" w14:textId="77777777" w:rsidTr="001B76CA">
        <w:trPr>
          <w:gridAfter w:val="1"/>
          <w:wAfter w:w="550" w:type="dxa"/>
          <w:trHeight w:val="99"/>
        </w:trPr>
        <w:tc>
          <w:tcPr>
            <w:tcW w:w="10790" w:type="dxa"/>
            <w:gridSpan w:val="14"/>
            <w:tcBorders>
              <w:bottom w:val="single" w:sz="24" w:space="0" w:color="CADEE5" w:themeColor="background2"/>
            </w:tcBorders>
            <w:vAlign w:val="center"/>
          </w:tcPr>
          <w:p w14:paraId="557F7F76" w14:textId="77777777" w:rsidR="00AD0DDD" w:rsidRDefault="00AD0DDD" w:rsidP="00DF1CB4"/>
        </w:tc>
      </w:tr>
      <w:tr w:rsidR="00560EA0" w14:paraId="4C0A2369" w14:textId="77777777" w:rsidTr="001B76CA">
        <w:trPr>
          <w:gridAfter w:val="1"/>
          <w:wAfter w:w="550" w:type="dxa"/>
          <w:trHeight w:val="174"/>
        </w:trPr>
        <w:tc>
          <w:tcPr>
            <w:tcW w:w="6946" w:type="dxa"/>
            <w:gridSpan w:val="8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03386ECE" w14:textId="0ADA35A5" w:rsidR="00560EA0" w:rsidRPr="005F5561" w:rsidRDefault="00605E80" w:rsidP="00F006F0">
            <w:pPr>
              <w:pStyle w:val="Heading3"/>
              <w:ind w:left="0"/>
            </w:pPr>
            <w:r>
              <w:t>summary</w:t>
            </w:r>
          </w:p>
        </w:tc>
        <w:tc>
          <w:tcPr>
            <w:tcW w:w="284" w:type="dxa"/>
            <w:gridSpan w:val="3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26FF8A90" w14:textId="77777777" w:rsidR="00560EA0" w:rsidRDefault="00560EA0" w:rsidP="00DF1CB4"/>
        </w:tc>
        <w:tc>
          <w:tcPr>
            <w:tcW w:w="3560" w:type="dxa"/>
            <w:gridSpan w:val="3"/>
            <w:tcBorders>
              <w:top w:val="single" w:sz="24" w:space="0" w:color="CADEE5" w:themeColor="background2"/>
            </w:tcBorders>
            <w:vAlign w:val="bottom"/>
          </w:tcPr>
          <w:p w14:paraId="347372DC" w14:textId="77777777" w:rsidR="00560EA0" w:rsidRDefault="00560EA0" w:rsidP="00DF1CB4"/>
        </w:tc>
      </w:tr>
      <w:tr w:rsidR="00560EA0" w14:paraId="0A69230D" w14:textId="77777777" w:rsidTr="001B76CA">
        <w:trPr>
          <w:gridAfter w:val="1"/>
          <w:wAfter w:w="550" w:type="dxa"/>
          <w:trHeight w:val="426"/>
        </w:trPr>
        <w:tc>
          <w:tcPr>
            <w:tcW w:w="6946" w:type="dxa"/>
            <w:gridSpan w:val="8"/>
            <w:vMerge/>
            <w:tcBorders>
              <w:bottom w:val="single" w:sz="8" w:space="0" w:color="2C3B57" w:themeColor="text2"/>
            </w:tcBorders>
            <w:vAlign w:val="bottom"/>
          </w:tcPr>
          <w:p w14:paraId="3BFD438B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gridSpan w:val="3"/>
            <w:vMerge/>
            <w:vAlign w:val="bottom"/>
          </w:tcPr>
          <w:p w14:paraId="7E150183" w14:textId="77777777" w:rsidR="00560EA0" w:rsidRDefault="00560EA0" w:rsidP="00DF1CB4"/>
        </w:tc>
        <w:tc>
          <w:tcPr>
            <w:tcW w:w="3560" w:type="dxa"/>
            <w:gridSpan w:val="3"/>
            <w:shd w:val="clear" w:color="auto" w:fill="CADEE5" w:themeFill="background2"/>
            <w:vAlign w:val="bottom"/>
          </w:tcPr>
          <w:p w14:paraId="06E7EC83" w14:textId="36D24280" w:rsidR="00560EA0" w:rsidRDefault="00000000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950E108784CC4D6E8F2A834C57977A00"/>
                </w:placeholder>
                <w:temporary/>
                <w:showingPlcHdr/>
                <w15:appearance w15:val="hidden"/>
              </w:sdtPr>
              <w:sdtContent>
                <w:r w:rsidR="00605E80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</w:tc>
      </w:tr>
      <w:tr w:rsidR="00AD6FA4" w14:paraId="16CBD949" w14:textId="77777777" w:rsidTr="001B76CA">
        <w:trPr>
          <w:gridAfter w:val="1"/>
          <w:wAfter w:w="550" w:type="dxa"/>
          <w:trHeight w:val="1267"/>
        </w:trPr>
        <w:tc>
          <w:tcPr>
            <w:tcW w:w="6946" w:type="dxa"/>
            <w:gridSpan w:val="8"/>
            <w:tcBorders>
              <w:top w:val="single" w:sz="8" w:space="0" w:color="2C3B57" w:themeColor="text2"/>
            </w:tcBorders>
          </w:tcPr>
          <w:p w14:paraId="7E726BCE" w14:textId="04CCE81C" w:rsidR="0000039B" w:rsidRDefault="004C0FC2" w:rsidP="00F006F0">
            <w:pPr>
              <w:pStyle w:val="Text"/>
              <w:ind w:left="0"/>
            </w:pPr>
            <w:r>
              <w:t>Enthusiastic, positive, and tenacious entry-level software developer</w:t>
            </w:r>
            <w:r w:rsidR="00C60599">
              <w:t xml:space="preserve"> who is committed</w:t>
            </w:r>
            <w:r w:rsidR="006F2C41">
              <w:t xml:space="preserve"> to</w:t>
            </w:r>
            <w:r w:rsidR="0000039B">
              <w:t xml:space="preserve"> accessibility, equity, and inclusionary user interfaces</w:t>
            </w:r>
            <w:r w:rsidR="00C60599">
              <w:t xml:space="preserve">. </w:t>
            </w:r>
            <w:r w:rsidR="0000039B">
              <w:t xml:space="preserve">Seeking </w:t>
            </w:r>
            <w:r w:rsidR="0067754C">
              <w:t xml:space="preserve">friendly and </w:t>
            </w:r>
            <w:r w:rsidR="0000039B">
              <w:t>cooperative team environment</w:t>
            </w:r>
            <w:r w:rsidR="00C60599">
              <w:t>.</w:t>
            </w:r>
            <w:r w:rsidR="0000039B">
              <w:t xml:space="preserve"> </w:t>
            </w:r>
          </w:p>
        </w:tc>
        <w:tc>
          <w:tcPr>
            <w:tcW w:w="284" w:type="dxa"/>
            <w:gridSpan w:val="3"/>
            <w:vMerge w:val="restart"/>
            <w:vAlign w:val="center"/>
          </w:tcPr>
          <w:p w14:paraId="069EC5FC" w14:textId="77777777" w:rsidR="00AD6FA4" w:rsidRDefault="00AD6FA4" w:rsidP="00DF1CB4"/>
        </w:tc>
        <w:tc>
          <w:tcPr>
            <w:tcW w:w="3560" w:type="dxa"/>
            <w:gridSpan w:val="3"/>
            <w:vMerge w:val="restart"/>
            <w:shd w:val="clear" w:color="auto" w:fill="CADEE5" w:themeFill="background2"/>
          </w:tcPr>
          <w:p w14:paraId="1E78E565" w14:textId="565D3EC4" w:rsidR="00D7401F" w:rsidRDefault="00D7401F" w:rsidP="00D7401F">
            <w:pPr>
              <w:pStyle w:val="ListParagraph"/>
            </w:pPr>
            <w:r>
              <w:t>HTML</w:t>
            </w:r>
          </w:p>
          <w:p w14:paraId="1F051CC0" w14:textId="77777777" w:rsidR="00D7401F" w:rsidRDefault="00D7401F" w:rsidP="00D7401F">
            <w:pPr>
              <w:pStyle w:val="ListParagraph"/>
            </w:pPr>
            <w:r>
              <w:t>CSS</w:t>
            </w:r>
          </w:p>
          <w:p w14:paraId="222CA90D" w14:textId="77777777" w:rsidR="00D7401F" w:rsidRDefault="00D7401F" w:rsidP="00D7401F">
            <w:pPr>
              <w:pStyle w:val="ListParagraph"/>
            </w:pPr>
            <w:r>
              <w:t>Javascript</w:t>
            </w:r>
          </w:p>
          <w:p w14:paraId="265E0D26" w14:textId="77777777" w:rsidR="00D7401F" w:rsidRDefault="00D7401F" w:rsidP="00D7401F">
            <w:pPr>
              <w:pStyle w:val="ListParagraph"/>
            </w:pPr>
            <w:r>
              <w:t>Bootstrap</w:t>
            </w:r>
          </w:p>
          <w:p w14:paraId="012B31D7" w14:textId="77777777" w:rsidR="00D7401F" w:rsidRDefault="00D7401F" w:rsidP="00D7401F">
            <w:pPr>
              <w:pStyle w:val="ListParagraph"/>
            </w:pPr>
            <w:r>
              <w:t>Jquery</w:t>
            </w:r>
          </w:p>
          <w:p w14:paraId="7123C012" w14:textId="77777777" w:rsidR="00D7401F" w:rsidRDefault="00D7401F" w:rsidP="00D7401F">
            <w:pPr>
              <w:pStyle w:val="ListParagraph"/>
            </w:pPr>
            <w:r>
              <w:t>Node</w:t>
            </w:r>
          </w:p>
          <w:p w14:paraId="038C70E0" w14:textId="78FA87EC" w:rsidR="00D7401F" w:rsidRDefault="00D7401F" w:rsidP="00D7401F">
            <w:pPr>
              <w:pStyle w:val="ListParagraph"/>
            </w:pPr>
            <w:r>
              <w:t>C#</w:t>
            </w:r>
          </w:p>
          <w:p w14:paraId="3E3D730D" w14:textId="1395524D" w:rsidR="007B3B0F" w:rsidRDefault="007B3B0F" w:rsidP="00D7401F">
            <w:pPr>
              <w:pStyle w:val="ListParagraph"/>
            </w:pPr>
            <w:r>
              <w:t>Mysql</w:t>
            </w:r>
          </w:p>
          <w:p w14:paraId="3DD2E378" w14:textId="77777777" w:rsidR="00D7401F" w:rsidRDefault="00D7401F" w:rsidP="00D7401F">
            <w:pPr>
              <w:pStyle w:val="ListParagraph"/>
            </w:pPr>
            <w:r>
              <w:t>MStest</w:t>
            </w:r>
          </w:p>
          <w:p w14:paraId="651BA4D0" w14:textId="64FB132E" w:rsidR="00D7401F" w:rsidRDefault="00D7401F" w:rsidP="00C3449E">
            <w:pPr>
              <w:pStyle w:val="ListParagraph"/>
            </w:pPr>
            <w:r>
              <w:t>.NET</w:t>
            </w:r>
          </w:p>
          <w:p w14:paraId="708EBD11" w14:textId="77777777" w:rsidR="00D7401F" w:rsidRDefault="00D7401F" w:rsidP="00D7401F">
            <w:pPr>
              <w:pStyle w:val="ListParagraph"/>
            </w:pPr>
            <w:r>
              <w:t>Entity Framework</w:t>
            </w:r>
          </w:p>
          <w:p w14:paraId="2EF81888" w14:textId="77777777" w:rsidR="00D7401F" w:rsidRDefault="00D7401F" w:rsidP="00D7401F">
            <w:pPr>
              <w:pStyle w:val="ListParagraph"/>
            </w:pPr>
            <w:r>
              <w:t>Razor</w:t>
            </w:r>
          </w:p>
          <w:p w14:paraId="7ED1EDD9" w14:textId="77777777" w:rsidR="00D7401F" w:rsidRDefault="00D7401F" w:rsidP="00D7401F">
            <w:pPr>
              <w:pStyle w:val="ListParagraph"/>
            </w:pPr>
            <w:r>
              <w:t>Firebase</w:t>
            </w:r>
          </w:p>
          <w:p w14:paraId="569E92DE" w14:textId="5F403D34" w:rsidR="00D7401F" w:rsidRDefault="00D7401F" w:rsidP="00D7401F">
            <w:pPr>
              <w:pStyle w:val="ListParagraph"/>
            </w:pPr>
            <w:r>
              <w:t>React</w:t>
            </w:r>
          </w:p>
          <w:p w14:paraId="5964F867" w14:textId="1AA81901" w:rsidR="00CA0FCC" w:rsidRDefault="00415717" w:rsidP="004D454D">
            <w:pPr>
              <w:pStyle w:val="ListParagraph"/>
            </w:pPr>
            <w:r>
              <w:t>Jest</w:t>
            </w:r>
          </w:p>
          <w:p w14:paraId="56EB74BD" w14:textId="1CEA0022" w:rsidR="001B76CA" w:rsidRDefault="001B76CA" w:rsidP="00D7401F">
            <w:pPr>
              <w:pStyle w:val="ListParagraph"/>
            </w:pPr>
            <w:r>
              <w:t>Pair programming</w:t>
            </w:r>
          </w:p>
          <w:p w14:paraId="5813CA1A" w14:textId="53486719" w:rsidR="00664062" w:rsidRDefault="00664062" w:rsidP="00D7401F">
            <w:pPr>
              <w:pStyle w:val="ListParagraph"/>
            </w:pPr>
            <w:r>
              <w:t>Remote work experience</w:t>
            </w:r>
          </w:p>
          <w:p w14:paraId="1BA81DB3" w14:textId="64F6EBCC" w:rsidR="00664062" w:rsidRDefault="00664062" w:rsidP="00D7401F">
            <w:pPr>
              <w:pStyle w:val="ListParagraph"/>
            </w:pPr>
            <w:r>
              <w:t>growth mindset</w:t>
            </w:r>
          </w:p>
          <w:p w14:paraId="6FC0D762" w14:textId="52D0023D" w:rsidR="00664062" w:rsidRDefault="00664062" w:rsidP="00D7401F">
            <w:pPr>
              <w:pStyle w:val="ListParagraph"/>
            </w:pPr>
            <w:r>
              <w:t>time management</w:t>
            </w:r>
          </w:p>
          <w:p w14:paraId="48844EB2" w14:textId="60D48E17" w:rsidR="00AD6FA4" w:rsidRPr="00AD0DDD" w:rsidRDefault="00AD6FA4" w:rsidP="00C3449E"/>
        </w:tc>
      </w:tr>
      <w:tr w:rsidR="00AD6FA4" w14:paraId="0E170E27" w14:textId="77777777" w:rsidTr="001B76CA">
        <w:trPr>
          <w:gridAfter w:val="1"/>
          <w:wAfter w:w="550" w:type="dxa"/>
          <w:trHeight w:val="68"/>
        </w:trPr>
        <w:tc>
          <w:tcPr>
            <w:tcW w:w="6946" w:type="dxa"/>
            <w:gridSpan w:val="8"/>
            <w:tcBorders>
              <w:bottom w:val="single" w:sz="8" w:space="0" w:color="2C3B57" w:themeColor="text2"/>
            </w:tcBorders>
            <w:vAlign w:val="bottom"/>
          </w:tcPr>
          <w:p w14:paraId="255B7819" w14:textId="3DC42676" w:rsidR="00AD6FA4" w:rsidRDefault="00605E80" w:rsidP="00F006F0">
            <w:pPr>
              <w:pStyle w:val="Heading3"/>
              <w:ind w:left="0"/>
            </w:pPr>
            <w:r>
              <w:t xml:space="preserve">work </w:t>
            </w:r>
            <w:sdt>
              <w:sdtPr>
                <w:id w:val="1813675065"/>
                <w:placeholder>
                  <w:docPart w:val="F0F55F4440FC49A4A5A5FDA38161B490"/>
                </w:placeholder>
                <w:temporary/>
                <w:showingPlcHdr/>
                <w15:appearance w15:val="hidden"/>
              </w:sdtPr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gridSpan w:val="3"/>
            <w:vMerge/>
            <w:tcBorders>
              <w:bottom w:val="single" w:sz="8" w:space="0" w:color="2C3B57" w:themeColor="text2"/>
            </w:tcBorders>
            <w:vAlign w:val="center"/>
          </w:tcPr>
          <w:p w14:paraId="411B21DC" w14:textId="77777777" w:rsidR="00AD6FA4" w:rsidRDefault="00AD6FA4" w:rsidP="00DF1CB4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48EED967" w14:textId="77777777" w:rsidR="00AD6FA4" w:rsidRDefault="00AD6FA4" w:rsidP="00DF1CB4"/>
        </w:tc>
      </w:tr>
      <w:tr w:rsidR="00AD6FA4" w14:paraId="2A512C45" w14:textId="77777777" w:rsidTr="001B76CA">
        <w:trPr>
          <w:gridAfter w:val="1"/>
          <w:wAfter w:w="550" w:type="dxa"/>
          <w:trHeight w:val="567"/>
        </w:trPr>
        <w:tc>
          <w:tcPr>
            <w:tcW w:w="6946" w:type="dxa"/>
            <w:gridSpan w:val="8"/>
            <w:tcBorders>
              <w:top w:val="single" w:sz="8" w:space="0" w:color="2C3B57" w:themeColor="text2"/>
            </w:tcBorders>
          </w:tcPr>
          <w:p w14:paraId="28092A8F" w14:textId="6837699A" w:rsidR="004B76E5" w:rsidRPr="005C6319" w:rsidRDefault="005C6319" w:rsidP="00F006F0">
            <w:pPr>
              <w:pStyle w:val="Text"/>
              <w:ind w:left="0"/>
              <w:jc w:val="both"/>
              <w:rPr>
                <w:b/>
                <w:bCs/>
              </w:rPr>
            </w:pPr>
            <w:r w:rsidRPr="005C6319">
              <w:rPr>
                <w:b/>
                <w:bCs/>
              </w:rPr>
              <w:t xml:space="preserve">Jr. </w:t>
            </w:r>
            <w:r w:rsidR="004B76E5" w:rsidRPr="005C6319">
              <w:rPr>
                <w:b/>
                <w:bCs/>
              </w:rPr>
              <w:t>Software Developer</w:t>
            </w:r>
            <w:r w:rsidR="00357126">
              <w:t xml:space="preserve"> </w:t>
            </w:r>
          </w:p>
          <w:p w14:paraId="1143F39B" w14:textId="595DE553" w:rsidR="005C6319" w:rsidRDefault="004B76E5" w:rsidP="00F006F0">
            <w:pPr>
              <w:jc w:val="both"/>
              <w:rPr>
                <w:color w:val="404040" w:themeColor="text1" w:themeTint="BF"/>
                <w:sz w:val="22"/>
              </w:rPr>
            </w:pPr>
            <w:r w:rsidRPr="004B76E5">
              <w:rPr>
                <w:color w:val="404040" w:themeColor="text1" w:themeTint="BF"/>
                <w:sz w:val="22"/>
              </w:rPr>
              <w:t>Opine</w:t>
            </w:r>
            <w:r w:rsidR="005C6319">
              <w:rPr>
                <w:color w:val="404040" w:themeColor="text1" w:themeTint="BF"/>
                <w:sz w:val="22"/>
              </w:rPr>
              <w:t xml:space="preserve"> ∙ Internship</w:t>
            </w:r>
          </w:p>
          <w:p w14:paraId="430079A6" w14:textId="02337CDE" w:rsidR="001C3579" w:rsidRDefault="005C6319" w:rsidP="00F006F0">
            <w:pPr>
              <w:jc w:val="both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 xml:space="preserve">June 2022 – </w:t>
            </w:r>
            <w:r w:rsidR="007E39C9">
              <w:rPr>
                <w:color w:val="404040" w:themeColor="text1" w:themeTint="BF"/>
                <w:sz w:val="22"/>
              </w:rPr>
              <w:t>July 2022</w:t>
            </w:r>
          </w:p>
          <w:p w14:paraId="0C4A10B7" w14:textId="43400B07" w:rsidR="00E306C8" w:rsidRDefault="00E306C8" w:rsidP="00F006F0">
            <w:pPr>
              <w:jc w:val="both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 xml:space="preserve">Opine is an anonymous </w:t>
            </w:r>
            <w:r w:rsidR="00140B1B">
              <w:rPr>
                <w:color w:val="404040" w:themeColor="text1" w:themeTint="BF"/>
                <w:sz w:val="22"/>
              </w:rPr>
              <w:t xml:space="preserve">debate platform where students back up their opinions with </w:t>
            </w:r>
            <w:r w:rsidR="00EE2079">
              <w:rPr>
                <w:color w:val="404040" w:themeColor="text1" w:themeTint="BF"/>
                <w:sz w:val="22"/>
              </w:rPr>
              <w:t>facts and studies</w:t>
            </w:r>
          </w:p>
          <w:p w14:paraId="6D852BAF" w14:textId="58D99733" w:rsidR="00DC05D1" w:rsidRPr="00AA1778" w:rsidRDefault="00DC05D1" w:rsidP="009A1056">
            <w:pPr>
              <w:pStyle w:val="Style1"/>
            </w:pPr>
            <w:r w:rsidRPr="00AA1778">
              <w:t xml:space="preserve">Implement data storage and retrieval </w:t>
            </w:r>
            <w:r w:rsidR="00B3412D">
              <w:t xml:space="preserve">for posts, responses, and comments </w:t>
            </w:r>
            <w:r w:rsidRPr="00AA1778">
              <w:t>using Firebase</w:t>
            </w:r>
            <w:r w:rsidR="00B3412D">
              <w:t xml:space="preserve"> </w:t>
            </w:r>
          </w:p>
          <w:p w14:paraId="0A0097EC" w14:textId="661C82F7" w:rsidR="00DC05D1" w:rsidRPr="00AA1778" w:rsidRDefault="007650DE" w:rsidP="009A1056">
            <w:pPr>
              <w:pStyle w:val="Style1"/>
            </w:pPr>
            <w:r w:rsidRPr="00AA1778">
              <w:t>User Accessibility research</w:t>
            </w:r>
            <w:r w:rsidR="008E49EA" w:rsidRPr="00AA1778">
              <w:t xml:space="preserve"> </w:t>
            </w:r>
            <w:r w:rsidR="000052DF" w:rsidRPr="00AA1778">
              <w:t>regarding keyboard navigation using HTML</w:t>
            </w:r>
          </w:p>
          <w:p w14:paraId="225EB970" w14:textId="787BF3FC" w:rsidR="008E49EA" w:rsidRPr="00D677D3" w:rsidRDefault="00617992" w:rsidP="009A1056">
            <w:pPr>
              <w:pStyle w:val="Style1"/>
            </w:pPr>
            <w:r w:rsidRPr="00D677D3">
              <w:t>Devel</w:t>
            </w:r>
            <w:r w:rsidR="007650DE" w:rsidRPr="00D677D3">
              <w:t>op</w:t>
            </w:r>
            <w:r w:rsidRPr="00D677D3">
              <w:t xml:space="preserve"> a </w:t>
            </w:r>
            <w:r w:rsidR="007650DE" w:rsidRPr="00D677D3">
              <w:t>r</w:t>
            </w:r>
            <w:r w:rsidRPr="00D677D3">
              <w:t>ich-</w:t>
            </w:r>
            <w:r w:rsidR="007650DE" w:rsidRPr="00D677D3">
              <w:t>t</w:t>
            </w:r>
            <w:r w:rsidRPr="00D677D3">
              <w:t xml:space="preserve">ext </w:t>
            </w:r>
            <w:r w:rsidR="007650DE" w:rsidRPr="00D677D3">
              <w:t>e</w:t>
            </w:r>
            <w:r w:rsidRPr="00D677D3">
              <w:t>ditor</w:t>
            </w:r>
            <w:r w:rsidR="00B3412D">
              <w:t xml:space="preserve"> for use in posts and comments over a </w:t>
            </w:r>
            <w:proofErr w:type="gramStart"/>
            <w:r w:rsidR="00B3412D">
              <w:t>3 week</w:t>
            </w:r>
            <w:proofErr w:type="gramEnd"/>
            <w:r w:rsidR="00B3412D">
              <w:t xml:space="preserve"> sprint</w:t>
            </w:r>
          </w:p>
          <w:p w14:paraId="23800911" w14:textId="01E89990" w:rsidR="0073491B" w:rsidRDefault="0073491B" w:rsidP="00F006F0">
            <w:pPr>
              <w:jc w:val="both"/>
              <w:rPr>
                <w:color w:val="404040" w:themeColor="text1" w:themeTint="BF"/>
                <w:sz w:val="22"/>
              </w:rPr>
            </w:pPr>
          </w:p>
          <w:p w14:paraId="44DE303D" w14:textId="3196FA3C" w:rsidR="0073491B" w:rsidRPr="0073491B" w:rsidRDefault="0073491B" w:rsidP="00F006F0">
            <w:pPr>
              <w:jc w:val="both"/>
              <w:rPr>
                <w:b/>
                <w:bCs/>
                <w:color w:val="404040" w:themeColor="text1" w:themeTint="BF"/>
                <w:sz w:val="22"/>
              </w:rPr>
            </w:pPr>
            <w:r w:rsidRPr="0073491B">
              <w:rPr>
                <w:b/>
                <w:bCs/>
                <w:color w:val="404040" w:themeColor="text1" w:themeTint="BF"/>
                <w:sz w:val="22"/>
              </w:rPr>
              <w:t>Retail Sales Specialist</w:t>
            </w:r>
          </w:p>
          <w:p w14:paraId="6D4D3052" w14:textId="1A0F86EE" w:rsidR="0073491B" w:rsidRDefault="0073491B" w:rsidP="00F006F0">
            <w:pPr>
              <w:jc w:val="both"/>
              <w:rPr>
                <w:color w:val="404040" w:themeColor="text1" w:themeTint="BF"/>
                <w:sz w:val="22"/>
              </w:rPr>
            </w:pPr>
            <w:r w:rsidRPr="0073491B">
              <w:rPr>
                <w:color w:val="404040" w:themeColor="text1" w:themeTint="BF"/>
                <w:sz w:val="22"/>
              </w:rPr>
              <w:t xml:space="preserve">REI </w:t>
            </w:r>
            <w:r>
              <w:rPr>
                <w:color w:val="404040" w:themeColor="text1" w:themeTint="BF"/>
                <w:sz w:val="22"/>
              </w:rPr>
              <w:t>Co-Op</w:t>
            </w:r>
          </w:p>
          <w:p w14:paraId="5357C842" w14:textId="60B808E7" w:rsidR="0073491B" w:rsidRDefault="0073491B" w:rsidP="00F006F0">
            <w:pPr>
              <w:jc w:val="both"/>
              <w:rPr>
                <w:color w:val="404040" w:themeColor="text1" w:themeTint="BF"/>
                <w:sz w:val="22"/>
              </w:rPr>
            </w:pPr>
            <w:r w:rsidRPr="0073491B">
              <w:rPr>
                <w:color w:val="404040" w:themeColor="text1" w:themeTint="BF"/>
                <w:sz w:val="22"/>
              </w:rPr>
              <w:t>August 2021 – December 2021</w:t>
            </w:r>
          </w:p>
          <w:p w14:paraId="647EB42E" w14:textId="4275600E" w:rsidR="00DC05D1" w:rsidRPr="00D677D3" w:rsidRDefault="00617992" w:rsidP="009A1056">
            <w:pPr>
              <w:pStyle w:val="Style1"/>
            </w:pPr>
            <w:r w:rsidRPr="00D677D3">
              <w:t>Advise and educate</w:t>
            </w:r>
            <w:r w:rsidR="00DC05D1" w:rsidRPr="00D677D3">
              <w:t xml:space="preserve"> customers on products, memberships, activities</w:t>
            </w:r>
          </w:p>
          <w:p w14:paraId="3FEEB8C2" w14:textId="168CC678" w:rsidR="007650DE" w:rsidRPr="00D677D3" w:rsidRDefault="007650DE" w:rsidP="009A1056">
            <w:pPr>
              <w:pStyle w:val="Style1"/>
            </w:pPr>
            <w:r w:rsidRPr="00D677D3">
              <w:t>Top membership sales associate</w:t>
            </w:r>
          </w:p>
          <w:p w14:paraId="652B3F1C" w14:textId="2E5C9ACE" w:rsidR="00DC05D1" w:rsidRPr="00D677D3" w:rsidRDefault="00DC05D1" w:rsidP="009A1056">
            <w:pPr>
              <w:pStyle w:val="Style1"/>
            </w:pPr>
            <w:r w:rsidRPr="00D677D3">
              <w:t>Accurate money-handling and cashier duties</w:t>
            </w:r>
          </w:p>
          <w:p w14:paraId="558870F4" w14:textId="58A440D7" w:rsidR="0073491B" w:rsidRPr="00D677D3" w:rsidRDefault="00DC05D1" w:rsidP="009A1056">
            <w:pPr>
              <w:pStyle w:val="Style1"/>
            </w:pPr>
            <w:r w:rsidRPr="00D677D3">
              <w:t>Coordinate staff associates to address customer needs</w:t>
            </w:r>
          </w:p>
        </w:tc>
        <w:tc>
          <w:tcPr>
            <w:tcW w:w="284" w:type="dxa"/>
            <w:gridSpan w:val="3"/>
            <w:vMerge/>
            <w:tcBorders>
              <w:top w:val="single" w:sz="8" w:space="0" w:color="2C3B57" w:themeColor="text2"/>
            </w:tcBorders>
            <w:vAlign w:val="center"/>
          </w:tcPr>
          <w:p w14:paraId="6E623095" w14:textId="77777777" w:rsidR="00AD6FA4" w:rsidRDefault="00AD6FA4" w:rsidP="00DF1CB4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47EEAC34" w14:textId="77777777" w:rsidR="00AD6FA4" w:rsidRDefault="00AD6FA4" w:rsidP="00DF1CB4"/>
        </w:tc>
      </w:tr>
      <w:tr w:rsidR="00AD6FA4" w14:paraId="4A5CD331" w14:textId="77777777" w:rsidTr="001B76CA">
        <w:trPr>
          <w:gridAfter w:val="1"/>
          <w:wAfter w:w="550" w:type="dxa"/>
          <w:trHeight w:val="567"/>
        </w:trPr>
        <w:tc>
          <w:tcPr>
            <w:tcW w:w="6946" w:type="dxa"/>
            <w:gridSpan w:val="8"/>
            <w:tcBorders>
              <w:bottom w:val="single" w:sz="8" w:space="0" w:color="2C3B57" w:themeColor="text2"/>
            </w:tcBorders>
            <w:vAlign w:val="bottom"/>
          </w:tcPr>
          <w:p w14:paraId="071C23B1" w14:textId="281B828F" w:rsidR="00AD6FA4" w:rsidRDefault="00605E80" w:rsidP="00F006F0">
            <w:pPr>
              <w:pStyle w:val="Heading3"/>
              <w:ind w:left="0"/>
            </w:pPr>
            <w:r>
              <w:t>projects</w:t>
            </w:r>
          </w:p>
        </w:tc>
        <w:tc>
          <w:tcPr>
            <w:tcW w:w="284" w:type="dxa"/>
            <w:gridSpan w:val="3"/>
            <w:vMerge/>
            <w:tcBorders>
              <w:bottom w:val="single" w:sz="8" w:space="0" w:color="2C3B57" w:themeColor="text2"/>
            </w:tcBorders>
            <w:vAlign w:val="center"/>
          </w:tcPr>
          <w:p w14:paraId="5D9201DC" w14:textId="77777777" w:rsidR="00AD6FA4" w:rsidRDefault="00AD6FA4" w:rsidP="00DF1CB4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455E367A" w14:textId="77777777" w:rsidR="00AD6FA4" w:rsidRDefault="00AD6FA4" w:rsidP="00DF1CB4"/>
        </w:tc>
      </w:tr>
      <w:tr w:rsidR="00AD6FA4" w14:paraId="2C935EE6" w14:textId="77777777" w:rsidTr="001B76CA">
        <w:trPr>
          <w:gridAfter w:val="1"/>
          <w:wAfter w:w="550" w:type="dxa"/>
          <w:trHeight w:val="567"/>
        </w:trPr>
        <w:tc>
          <w:tcPr>
            <w:tcW w:w="6946" w:type="dxa"/>
            <w:gridSpan w:val="8"/>
            <w:tcBorders>
              <w:top w:val="single" w:sz="8" w:space="0" w:color="2C3B57" w:themeColor="text2"/>
            </w:tcBorders>
          </w:tcPr>
          <w:p w14:paraId="140B330D" w14:textId="77777777" w:rsidR="00AD6FA4" w:rsidRDefault="0004324C" w:rsidP="00F006F0">
            <w:pPr>
              <w:pStyle w:val="Text"/>
              <w:ind w:left="0"/>
            </w:pPr>
            <w:r>
              <w:rPr>
                <w:b/>
                <w:bCs/>
              </w:rPr>
              <w:t>Bob Barkers</w:t>
            </w:r>
          </w:p>
          <w:p w14:paraId="4771283B" w14:textId="1513A940" w:rsidR="0004324C" w:rsidRDefault="0004324C" w:rsidP="00F006F0">
            <w:pPr>
              <w:pStyle w:val="Text"/>
              <w:ind w:left="0"/>
            </w:pPr>
            <w:r>
              <w:t xml:space="preserve">A Price is Right inspired game written </w:t>
            </w:r>
            <w:r w:rsidR="00566E79">
              <w:t xml:space="preserve">using </w:t>
            </w:r>
            <w:proofErr w:type="spellStart"/>
            <w:r w:rsidR="00566E79">
              <w:t>Javascript</w:t>
            </w:r>
            <w:proofErr w:type="spellEnd"/>
            <w:r w:rsidR="007E39C9">
              <w:t xml:space="preserve">, </w:t>
            </w:r>
            <w:r w:rsidR="003230F3">
              <w:t>jQuery</w:t>
            </w:r>
            <w:r w:rsidR="00545A41">
              <w:t>, and Bootstrap</w:t>
            </w:r>
            <w:r w:rsidR="00BE1F4C">
              <w:t>.</w:t>
            </w:r>
            <w:r w:rsidR="00865FFA">
              <w:t xml:space="preserve"> </w:t>
            </w:r>
            <w:r w:rsidR="0090221D">
              <w:t xml:space="preserve">Responsible for </w:t>
            </w:r>
            <w:r w:rsidR="00357126">
              <w:t>back-end</w:t>
            </w:r>
            <w:r w:rsidR="007E39C9">
              <w:t xml:space="preserve"> logic and</w:t>
            </w:r>
            <w:r w:rsidR="00545A41">
              <w:t xml:space="preserve"> API ca</w:t>
            </w:r>
            <w:r w:rsidR="00E24027">
              <w:softHyphen/>
            </w:r>
            <w:r w:rsidR="00E24027">
              <w:softHyphen/>
            </w:r>
            <w:r w:rsidR="00545A41">
              <w:t>lls</w:t>
            </w:r>
            <w:r w:rsidR="00420D82">
              <w:t>.</w:t>
            </w:r>
            <w:r w:rsidR="00160E0E">
              <w:br/>
            </w:r>
            <w:hyperlink r:id="rId12" w:history="1">
              <w:r w:rsidR="00DC49D6" w:rsidRPr="003A4832">
                <w:rPr>
                  <w:rStyle w:val="Hyperlink"/>
                  <w:szCs w:val="22"/>
                </w:rPr>
                <w:t>https://github.com/mikah-mathews/bob-barkers</w:t>
              </w:r>
              <w:r w:rsidR="007E39C9" w:rsidRPr="003A4832">
                <w:rPr>
                  <w:rStyle w:val="Hyperlink"/>
                </w:rPr>
                <w:t xml:space="preserve"> </w:t>
              </w:r>
            </w:hyperlink>
            <w:r w:rsidR="006E7775">
              <w:t xml:space="preserve"> </w:t>
            </w:r>
          </w:p>
          <w:p w14:paraId="2479A5C9" w14:textId="77777777" w:rsidR="00DC49D6" w:rsidRDefault="00DC49D6" w:rsidP="00F006F0">
            <w:pPr>
              <w:pStyle w:val="Text"/>
              <w:ind w:left="0"/>
            </w:pPr>
          </w:p>
          <w:p w14:paraId="661ED5B7" w14:textId="14324BB0" w:rsidR="00DC49D6" w:rsidRPr="00BB257A" w:rsidRDefault="00DC49D6" w:rsidP="00F006F0">
            <w:pPr>
              <w:pStyle w:val="Text"/>
              <w:ind w:left="0"/>
            </w:pPr>
            <w:proofErr w:type="spellStart"/>
            <w:r>
              <w:rPr>
                <w:b/>
                <w:bCs/>
              </w:rPr>
              <w:t>SillyStringz</w:t>
            </w:r>
            <w:proofErr w:type="spellEnd"/>
            <w:r w:rsidR="00BB257A">
              <w:rPr>
                <w:b/>
                <w:bCs/>
              </w:rPr>
              <w:t xml:space="preserve"> Factory</w:t>
            </w:r>
            <w:r w:rsidR="00BB257A">
              <w:rPr>
                <w:b/>
                <w:bCs/>
              </w:rPr>
              <w:br/>
            </w:r>
            <w:r w:rsidR="00BB257A">
              <w:t>A website application built to demonstrate Many to Many database relationships. Written</w:t>
            </w:r>
            <w:r w:rsidR="00B76612">
              <w:t xml:space="preserve"> using C# and MySQL over the course of 8 hours</w:t>
            </w:r>
            <w:r w:rsidR="003A4832">
              <w:t>.</w:t>
            </w:r>
            <w:r w:rsidR="00B76612">
              <w:br/>
            </w:r>
            <w:hyperlink r:id="rId13" w:history="1">
              <w:r w:rsidR="0067754C" w:rsidRPr="00764D14">
                <w:rPr>
                  <w:rStyle w:val="Hyperlink"/>
                  <w:szCs w:val="22"/>
                </w:rPr>
                <w:t>https://github.com/mikah-mathews/SillyString-Factory</w:t>
              </w:r>
            </w:hyperlink>
          </w:p>
        </w:tc>
        <w:tc>
          <w:tcPr>
            <w:tcW w:w="284" w:type="dxa"/>
            <w:gridSpan w:val="3"/>
            <w:vMerge/>
            <w:tcBorders>
              <w:top w:val="single" w:sz="8" w:space="0" w:color="2C3B57" w:themeColor="text2"/>
            </w:tcBorders>
            <w:vAlign w:val="center"/>
          </w:tcPr>
          <w:p w14:paraId="47F9C24B" w14:textId="77777777" w:rsidR="00AD6FA4" w:rsidRDefault="00AD6FA4" w:rsidP="00DF1CB4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539F97E7" w14:textId="77777777" w:rsidR="00AD6FA4" w:rsidRDefault="00AD6FA4" w:rsidP="00DF1CB4"/>
        </w:tc>
      </w:tr>
      <w:tr w:rsidR="00AD6FA4" w14:paraId="18B282A9" w14:textId="77777777" w:rsidTr="001B76CA">
        <w:trPr>
          <w:gridAfter w:val="1"/>
          <w:wAfter w:w="550" w:type="dxa"/>
          <w:trHeight w:val="567"/>
        </w:trPr>
        <w:tc>
          <w:tcPr>
            <w:tcW w:w="6946" w:type="dxa"/>
            <w:gridSpan w:val="8"/>
            <w:tcBorders>
              <w:bottom w:val="single" w:sz="8" w:space="0" w:color="2C3B57" w:themeColor="text2"/>
            </w:tcBorders>
            <w:vAlign w:val="bottom"/>
          </w:tcPr>
          <w:p w14:paraId="12791596" w14:textId="093CFB38" w:rsidR="00AD6FA4" w:rsidRPr="00560EA0" w:rsidRDefault="00605E80" w:rsidP="00F006F0">
            <w:pPr>
              <w:pStyle w:val="Heading3"/>
              <w:ind w:left="0"/>
            </w:pPr>
            <w:r>
              <w:lastRenderedPageBreak/>
              <w:t>education</w:t>
            </w:r>
          </w:p>
        </w:tc>
        <w:tc>
          <w:tcPr>
            <w:tcW w:w="284" w:type="dxa"/>
            <w:gridSpan w:val="3"/>
            <w:vMerge/>
            <w:tcBorders>
              <w:bottom w:val="single" w:sz="8" w:space="0" w:color="2C3B57" w:themeColor="text2"/>
            </w:tcBorders>
            <w:vAlign w:val="center"/>
          </w:tcPr>
          <w:p w14:paraId="4A3DD676" w14:textId="77777777" w:rsidR="00AD6FA4" w:rsidRDefault="00AD6FA4" w:rsidP="00DF1CB4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415944D5" w14:textId="77777777" w:rsidR="00AD6FA4" w:rsidRDefault="00AD6FA4" w:rsidP="00DF1CB4"/>
        </w:tc>
      </w:tr>
      <w:tr w:rsidR="00AD6FA4" w14:paraId="5EF8CDE9" w14:textId="77777777" w:rsidTr="001B76CA">
        <w:trPr>
          <w:gridAfter w:val="1"/>
          <w:wAfter w:w="550" w:type="dxa"/>
          <w:trHeight w:val="797"/>
        </w:trPr>
        <w:tc>
          <w:tcPr>
            <w:tcW w:w="6946" w:type="dxa"/>
            <w:gridSpan w:val="8"/>
            <w:tcBorders>
              <w:top w:val="single" w:sz="8" w:space="0" w:color="2C3B57" w:themeColor="text2"/>
            </w:tcBorders>
          </w:tcPr>
          <w:p w14:paraId="32E59405" w14:textId="77777777" w:rsidR="00AD6FA4" w:rsidRDefault="007E3F18" w:rsidP="007E3F18">
            <w:pPr>
              <w:pStyle w:val="Text"/>
              <w:ind w:left="0"/>
            </w:pPr>
            <w:proofErr w:type="spellStart"/>
            <w:r>
              <w:rPr>
                <w:b/>
                <w:bCs/>
              </w:rPr>
              <w:t>Epicodus</w:t>
            </w:r>
            <w:proofErr w:type="spellEnd"/>
            <w:r w:rsidR="000232FC">
              <w:rPr>
                <w:b/>
                <w:bCs/>
              </w:rPr>
              <w:t xml:space="preserve"> / Certificate in Full Stack Development</w:t>
            </w:r>
            <w:r w:rsidR="000232FC">
              <w:rPr>
                <w:b/>
                <w:bCs/>
              </w:rPr>
              <w:br/>
            </w:r>
            <w:r w:rsidR="00A06573">
              <w:t>Complete over 75 projects</w:t>
            </w:r>
            <w:r w:rsidR="007D32B9">
              <w:t xml:space="preserve"> while pair programming M-F from 8am to 5pm for 27 weeks</w:t>
            </w:r>
          </w:p>
          <w:p w14:paraId="3511590B" w14:textId="77777777" w:rsidR="00647100" w:rsidRDefault="00647100" w:rsidP="007E3F18">
            <w:pPr>
              <w:pStyle w:val="Text"/>
              <w:ind w:left="0"/>
              <w:rPr>
                <w:b/>
                <w:bCs/>
              </w:rPr>
            </w:pPr>
          </w:p>
          <w:p w14:paraId="134B5AB9" w14:textId="43AEB4F6" w:rsidR="007F2DB5" w:rsidRPr="00F72AF5" w:rsidRDefault="007F2DB5" w:rsidP="007E3F18">
            <w:pPr>
              <w:pStyle w:val="Text"/>
              <w:ind w:left="0"/>
            </w:pPr>
            <w:r>
              <w:rPr>
                <w:b/>
                <w:bCs/>
              </w:rPr>
              <w:t>Bellevue College / Running Start</w:t>
            </w:r>
            <w:r w:rsidR="00F72AF5">
              <w:rPr>
                <w:b/>
                <w:bCs/>
              </w:rPr>
              <w:br/>
            </w:r>
            <w:r w:rsidR="0067754C">
              <w:t>Sept 2016 – February 2019</w:t>
            </w:r>
          </w:p>
        </w:tc>
        <w:tc>
          <w:tcPr>
            <w:tcW w:w="284" w:type="dxa"/>
            <w:gridSpan w:val="3"/>
            <w:vMerge/>
            <w:tcBorders>
              <w:top w:val="single" w:sz="8" w:space="0" w:color="2C3B57" w:themeColor="text2"/>
            </w:tcBorders>
            <w:vAlign w:val="center"/>
          </w:tcPr>
          <w:p w14:paraId="4CE43011" w14:textId="77777777" w:rsidR="00AD6FA4" w:rsidRDefault="00AD6FA4" w:rsidP="00DF1CB4"/>
        </w:tc>
        <w:tc>
          <w:tcPr>
            <w:tcW w:w="3560" w:type="dxa"/>
            <w:gridSpan w:val="3"/>
            <w:vMerge/>
            <w:shd w:val="clear" w:color="auto" w:fill="CADEE5" w:themeFill="background2"/>
            <w:vAlign w:val="center"/>
          </w:tcPr>
          <w:p w14:paraId="6914D33E" w14:textId="77777777" w:rsidR="00AD6FA4" w:rsidRDefault="00AD6FA4" w:rsidP="00DF1CB4"/>
        </w:tc>
      </w:tr>
      <w:tr w:rsidR="00AD6FA4" w14:paraId="460CF22D" w14:textId="77777777" w:rsidTr="001B76CA">
        <w:trPr>
          <w:gridAfter w:val="1"/>
          <w:wAfter w:w="550" w:type="dxa"/>
          <w:trHeight w:val="482"/>
        </w:trPr>
        <w:tc>
          <w:tcPr>
            <w:tcW w:w="10790" w:type="dxa"/>
            <w:gridSpan w:val="14"/>
            <w:tcBorders>
              <w:bottom w:val="single" w:sz="36" w:space="0" w:color="CADEE5" w:themeColor="background2"/>
            </w:tcBorders>
          </w:tcPr>
          <w:p w14:paraId="0A003C10" w14:textId="77777777" w:rsidR="00AD6FA4" w:rsidRDefault="00AD6FA4" w:rsidP="00DF1CB4"/>
        </w:tc>
      </w:tr>
    </w:tbl>
    <w:p w14:paraId="79B3834F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6A70" w14:textId="77777777" w:rsidR="001278DA" w:rsidRDefault="001278DA" w:rsidP="00DF1CB4">
      <w:r>
        <w:separator/>
      </w:r>
    </w:p>
  </w:endnote>
  <w:endnote w:type="continuationSeparator" w:id="0">
    <w:p w14:paraId="68CE0A09" w14:textId="77777777" w:rsidR="001278DA" w:rsidRDefault="001278DA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84E1" w14:textId="77777777" w:rsidR="001278DA" w:rsidRDefault="001278DA" w:rsidP="00DF1CB4">
      <w:r>
        <w:separator/>
      </w:r>
    </w:p>
  </w:footnote>
  <w:footnote w:type="continuationSeparator" w:id="0">
    <w:p w14:paraId="310E0195" w14:textId="77777777" w:rsidR="001278DA" w:rsidRDefault="001278DA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027C6"/>
    <w:multiLevelType w:val="hybridMultilevel"/>
    <w:tmpl w:val="8F02E408"/>
    <w:lvl w:ilvl="0" w:tplc="8340A8D6">
      <w:start w:val="425"/>
      <w:numFmt w:val="bullet"/>
      <w:pStyle w:val="Style1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F2C6D"/>
    <w:multiLevelType w:val="hybridMultilevel"/>
    <w:tmpl w:val="6114B57E"/>
    <w:lvl w:ilvl="0" w:tplc="A5CAC5BC">
      <w:start w:val="4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919822">
    <w:abstractNumId w:val="0"/>
  </w:num>
  <w:num w:numId="2" w16cid:durableId="1324429245">
    <w:abstractNumId w:val="1"/>
  </w:num>
  <w:num w:numId="3" w16cid:durableId="138765194">
    <w:abstractNumId w:val="2"/>
  </w:num>
  <w:num w:numId="4" w16cid:durableId="550965021">
    <w:abstractNumId w:val="3"/>
  </w:num>
  <w:num w:numId="5" w16cid:durableId="73285836">
    <w:abstractNumId w:val="8"/>
  </w:num>
  <w:num w:numId="6" w16cid:durableId="1025981445">
    <w:abstractNumId w:val="4"/>
  </w:num>
  <w:num w:numId="7" w16cid:durableId="141165313">
    <w:abstractNumId w:val="5"/>
  </w:num>
  <w:num w:numId="8" w16cid:durableId="20860287">
    <w:abstractNumId w:val="6"/>
  </w:num>
  <w:num w:numId="9" w16cid:durableId="1283805048">
    <w:abstractNumId w:val="7"/>
  </w:num>
  <w:num w:numId="10" w16cid:durableId="1498955333">
    <w:abstractNumId w:val="9"/>
  </w:num>
  <w:num w:numId="11" w16cid:durableId="717096573">
    <w:abstractNumId w:val="10"/>
  </w:num>
  <w:num w:numId="12" w16cid:durableId="1770274408">
    <w:abstractNumId w:val="12"/>
  </w:num>
  <w:num w:numId="13" w16cid:durableId="574438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06"/>
    <w:rsid w:val="0000039B"/>
    <w:rsid w:val="000052DF"/>
    <w:rsid w:val="000232FC"/>
    <w:rsid w:val="00035873"/>
    <w:rsid w:val="0004324C"/>
    <w:rsid w:val="000648E7"/>
    <w:rsid w:val="000C28C3"/>
    <w:rsid w:val="000E0BB3"/>
    <w:rsid w:val="001278DA"/>
    <w:rsid w:val="00140B1B"/>
    <w:rsid w:val="0015785A"/>
    <w:rsid w:val="00160E0E"/>
    <w:rsid w:val="00165372"/>
    <w:rsid w:val="00167F65"/>
    <w:rsid w:val="001A0F50"/>
    <w:rsid w:val="001B5978"/>
    <w:rsid w:val="001B76CA"/>
    <w:rsid w:val="001C3579"/>
    <w:rsid w:val="001D7302"/>
    <w:rsid w:val="00262EDD"/>
    <w:rsid w:val="00286237"/>
    <w:rsid w:val="002B73E2"/>
    <w:rsid w:val="002D3AB8"/>
    <w:rsid w:val="002E0555"/>
    <w:rsid w:val="002E12A6"/>
    <w:rsid w:val="003230F3"/>
    <w:rsid w:val="00357126"/>
    <w:rsid w:val="003743AD"/>
    <w:rsid w:val="00376E0A"/>
    <w:rsid w:val="00383D9C"/>
    <w:rsid w:val="00391E0B"/>
    <w:rsid w:val="00392554"/>
    <w:rsid w:val="00396B1F"/>
    <w:rsid w:val="003A4832"/>
    <w:rsid w:val="003C11E0"/>
    <w:rsid w:val="003D6E58"/>
    <w:rsid w:val="00413477"/>
    <w:rsid w:val="00415717"/>
    <w:rsid w:val="00420D82"/>
    <w:rsid w:val="0044119B"/>
    <w:rsid w:val="0046645B"/>
    <w:rsid w:val="004A586E"/>
    <w:rsid w:val="004A66B2"/>
    <w:rsid w:val="004B415D"/>
    <w:rsid w:val="004B76E5"/>
    <w:rsid w:val="004C0FC2"/>
    <w:rsid w:val="004D454D"/>
    <w:rsid w:val="004E3FDA"/>
    <w:rsid w:val="00522D6B"/>
    <w:rsid w:val="00545A41"/>
    <w:rsid w:val="0055107E"/>
    <w:rsid w:val="00560EA0"/>
    <w:rsid w:val="00563FBF"/>
    <w:rsid w:val="00566E79"/>
    <w:rsid w:val="005C6319"/>
    <w:rsid w:val="005D6072"/>
    <w:rsid w:val="005E09DE"/>
    <w:rsid w:val="005F5561"/>
    <w:rsid w:val="00605E80"/>
    <w:rsid w:val="00617992"/>
    <w:rsid w:val="00625D4D"/>
    <w:rsid w:val="00647100"/>
    <w:rsid w:val="00664062"/>
    <w:rsid w:val="0067754C"/>
    <w:rsid w:val="00680892"/>
    <w:rsid w:val="006C1B01"/>
    <w:rsid w:val="006C60E6"/>
    <w:rsid w:val="006D399E"/>
    <w:rsid w:val="006E7775"/>
    <w:rsid w:val="006F2C41"/>
    <w:rsid w:val="00726913"/>
    <w:rsid w:val="0073491B"/>
    <w:rsid w:val="00750E58"/>
    <w:rsid w:val="00753978"/>
    <w:rsid w:val="00754CFD"/>
    <w:rsid w:val="007650DE"/>
    <w:rsid w:val="00770A9A"/>
    <w:rsid w:val="007753C5"/>
    <w:rsid w:val="007B3B0F"/>
    <w:rsid w:val="007D32B9"/>
    <w:rsid w:val="007E39C9"/>
    <w:rsid w:val="007E3F18"/>
    <w:rsid w:val="007E4B52"/>
    <w:rsid w:val="007F13CD"/>
    <w:rsid w:val="007F2DB5"/>
    <w:rsid w:val="00801E32"/>
    <w:rsid w:val="008163C1"/>
    <w:rsid w:val="00825B06"/>
    <w:rsid w:val="00865FFA"/>
    <w:rsid w:val="008B4453"/>
    <w:rsid w:val="008E49EA"/>
    <w:rsid w:val="0090221D"/>
    <w:rsid w:val="00936B08"/>
    <w:rsid w:val="009811E2"/>
    <w:rsid w:val="009835F5"/>
    <w:rsid w:val="009A1056"/>
    <w:rsid w:val="009B59CE"/>
    <w:rsid w:val="00A06573"/>
    <w:rsid w:val="00A15F2F"/>
    <w:rsid w:val="00A520FA"/>
    <w:rsid w:val="00A63D1B"/>
    <w:rsid w:val="00A863C3"/>
    <w:rsid w:val="00AA1778"/>
    <w:rsid w:val="00AB03FA"/>
    <w:rsid w:val="00AD0DDD"/>
    <w:rsid w:val="00AD6FA4"/>
    <w:rsid w:val="00AE1D3D"/>
    <w:rsid w:val="00B3412D"/>
    <w:rsid w:val="00B51D0D"/>
    <w:rsid w:val="00B72534"/>
    <w:rsid w:val="00B72DC1"/>
    <w:rsid w:val="00B76612"/>
    <w:rsid w:val="00BB257A"/>
    <w:rsid w:val="00BC6958"/>
    <w:rsid w:val="00BE1F4C"/>
    <w:rsid w:val="00C03C65"/>
    <w:rsid w:val="00C2469A"/>
    <w:rsid w:val="00C3449E"/>
    <w:rsid w:val="00C46C6E"/>
    <w:rsid w:val="00C60599"/>
    <w:rsid w:val="00CA0FCC"/>
    <w:rsid w:val="00D06709"/>
    <w:rsid w:val="00D216E5"/>
    <w:rsid w:val="00D3761E"/>
    <w:rsid w:val="00D677D3"/>
    <w:rsid w:val="00D7401F"/>
    <w:rsid w:val="00D74C88"/>
    <w:rsid w:val="00DA5B43"/>
    <w:rsid w:val="00DC05D1"/>
    <w:rsid w:val="00DC0A53"/>
    <w:rsid w:val="00DC49D6"/>
    <w:rsid w:val="00DF1CB4"/>
    <w:rsid w:val="00DF6C06"/>
    <w:rsid w:val="00E14266"/>
    <w:rsid w:val="00E24027"/>
    <w:rsid w:val="00E260DE"/>
    <w:rsid w:val="00E306C8"/>
    <w:rsid w:val="00E30D92"/>
    <w:rsid w:val="00E324C7"/>
    <w:rsid w:val="00EC0BFB"/>
    <w:rsid w:val="00EC5B50"/>
    <w:rsid w:val="00EE2079"/>
    <w:rsid w:val="00EE6053"/>
    <w:rsid w:val="00F006F0"/>
    <w:rsid w:val="00F16566"/>
    <w:rsid w:val="00F23E1E"/>
    <w:rsid w:val="00F30F5E"/>
    <w:rsid w:val="00F5020D"/>
    <w:rsid w:val="00F72AF5"/>
    <w:rsid w:val="00F80A7B"/>
    <w:rsid w:val="00FA2F69"/>
    <w:rsid w:val="00FA4DB0"/>
    <w:rsid w:val="00FC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FB7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1A0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F50"/>
    <w:rPr>
      <w:color w:val="605E5C"/>
      <w:shd w:val="clear" w:color="auto" w:fill="E1DFDD"/>
    </w:rPr>
  </w:style>
  <w:style w:type="paragraph" w:customStyle="1" w:styleId="Style1">
    <w:name w:val="Style1"/>
    <w:basedOn w:val="Text"/>
    <w:next w:val="Text"/>
    <w:uiPriority w:val="5"/>
    <w:qFormat/>
    <w:rsid w:val="00396B1F"/>
    <w:pPr>
      <w:numPr>
        <w:numId w:val="13"/>
      </w:numPr>
      <w:spacing w:line="240" w:lineRule="auto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ikah-mathews/SillyString-Factory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ikah-mathews/bob-barkers%20%2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kah-mathews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ah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F55F4440FC49A4A5A5FDA38161B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7D-3E5A-40BC-BBFC-569ADC6591BA}"/>
      </w:docPartPr>
      <w:docPartBody>
        <w:p w:rsidR="007E280C" w:rsidRDefault="00AF71DD">
          <w:pPr>
            <w:pStyle w:val="F0F55F4440FC49A4A5A5FDA38161B490"/>
          </w:pPr>
          <w:r w:rsidRPr="00560EA0">
            <w:t>Experience</w:t>
          </w:r>
        </w:p>
      </w:docPartBody>
    </w:docPart>
    <w:docPart>
      <w:docPartPr>
        <w:name w:val="950E108784CC4D6E8F2A834C57977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74C61-3C0D-4F99-98B0-116936D936DE}"/>
      </w:docPartPr>
      <w:docPartBody>
        <w:p w:rsidR="007E280C" w:rsidRDefault="00AF71DD" w:rsidP="00AF71DD">
          <w:pPr>
            <w:pStyle w:val="950E108784CC4D6E8F2A834C57977A00"/>
          </w:pPr>
          <w:r w:rsidRPr="00A520FA">
            <w:rPr>
              <w:noProof/>
              <w:lang w:eastAsia="en-AU"/>
            </w:rPr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41579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DD"/>
    <w:rsid w:val="0048552F"/>
    <w:rsid w:val="007E280C"/>
    <w:rsid w:val="009360C8"/>
    <w:rsid w:val="00A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F0F55F4440FC49A4A5A5FDA38161B490">
    <w:name w:val="F0F55F4440FC49A4A5A5FDA38161B490"/>
  </w:style>
  <w:style w:type="paragraph" w:customStyle="1" w:styleId="950E108784CC4D6E8F2A834C57977A00">
    <w:name w:val="950E108784CC4D6E8F2A834C57977A00"/>
    <w:rsid w:val="00AF71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A494282527D642BC1EAE8803261F0C" ma:contentTypeVersion="2" ma:contentTypeDescription="Create a new document." ma:contentTypeScope="" ma:versionID="9f7f2c4d4017777435d8d37c8e779711">
  <xsd:schema xmlns:xsd="http://www.w3.org/2001/XMLSchema" xmlns:xs="http://www.w3.org/2001/XMLSchema" xmlns:p="http://schemas.microsoft.com/office/2006/metadata/properties" xmlns:ns3="b2002628-2183-4ea8-ac55-da8a982d5a0f" targetNamespace="http://schemas.microsoft.com/office/2006/metadata/properties" ma:root="true" ma:fieldsID="ae3682482a038a5bc3946bef11614373" ns3:_="">
    <xsd:import namespace="b2002628-2183-4ea8-ac55-da8a982d5a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02628-2183-4ea8-ac55-da8a982d5a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83E0F3-527D-4297-9094-FC7970620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02628-2183-4ea8-ac55-da8a982d5a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13A870-8FF6-4F1D-9A0B-E13A49D55F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2022-07-21T22:44:00Z</dcterms:created>
  <dcterms:modified xsi:type="dcterms:W3CDTF">2022-08-02T22:35:00Z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0x010100CBA494282527D642BC1EAE8803261F0C</vt:lpwstr>
  </property>
</Properties>
</file>